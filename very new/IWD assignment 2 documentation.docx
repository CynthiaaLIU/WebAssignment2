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0446891"/>
        <w:docPartObj>
          <w:docPartGallery w:val="Cover Pages"/>
          <w:docPartUnique/>
        </w:docPartObj>
      </w:sdtPr>
      <w:sdtEndPr/>
      <w:sdtContent>
        <w:p w:rsidR="0002726E" w:rsidRDefault="0002726E" w:rsidP="00384A14"/>
        <w:p w:rsidR="0002726E" w:rsidRDefault="0002726E" w:rsidP="00384A14"/>
        <w:tbl>
          <w:tblPr>
            <w:tblStyle w:val="TableGrid"/>
            <w:tblpPr w:leftFromText="187" w:rightFromText="187" w:vertAnchor="page" w:horzAnchor="margin" w:tblpY="4827"/>
            <w:tblOverlap w:val="never"/>
            <w:tblW w:w="960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07"/>
            <w:gridCol w:w="3031"/>
            <w:gridCol w:w="1348"/>
            <w:gridCol w:w="4117"/>
          </w:tblGrid>
          <w:tr w:rsidR="0002726E" w:rsidTr="0002726E">
            <w:trPr>
              <w:trHeight w:val="316"/>
            </w:trPr>
            <w:tc>
              <w:tcPr>
                <w:tcW w:w="110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3031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5465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</w:tr>
          <w:tr w:rsidR="0002726E" w:rsidTr="0002726E">
            <w:trPr>
              <w:trHeight w:val="581"/>
            </w:trPr>
            <w:tc>
              <w:tcPr>
                <w:tcW w:w="4138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  <w:r>
                  <w:rPr>
                    <w:noProof/>
                    <w:lang w:val="en-NZ" w:eastAsia="en-NZ"/>
                  </w:rPr>
                  <mc:AlternateContent>
                    <mc:Choice Requires="wpg">
                      <w:drawing>
                        <wp:inline distT="0" distB="0" distL="0" distR="0" wp14:anchorId="1F368BE6" wp14:editId="0AA1AF5B">
                          <wp:extent cx="2332355" cy="234950"/>
                          <wp:effectExtent l="9525" t="6350" r="20320" b="15875"/>
                          <wp:docPr id="16" name="Group 8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9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9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9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9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0913838" id="Group 8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xS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llpyNl2ZwZwr1d1018p5CM0vkv3UMOw/Hbf90k0md5uvMgd7&#10;dG0kkrMtVGtNgNtkizF4GGLAt4YweBnFcRRPJh5hMBbF43TSB4lVEEm7LJmGHoHBMJw4jDRj1apf&#10;HifT2K2Np7jQp5nbFqH20KxfoDe9p1T/G6U3Fe04RkpbunaUTneUXgAFOIekiMpuD/MWwnHKtqLn&#10;lAi5qKgoOc6+feiAv9AGAuA/WmI7GgLyMsdESRB6GMwC+4fU95SHSZj25KUTDD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K6nsUmQDAADU&#10;EQAADgAAAAAAAAAAAAAAAAAuAgAAZHJzL2Uyb0RvYy54bWxQSwECLQAUAAYACAAAACEAnsg4vtsA&#10;AAAEAQAADwAAAAAAAAAAAAAAAAC+BQAAZHJzL2Rvd25yZXYueG1sUEsFBgAAAAAEAAQA8wAAAMYG&#10;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9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" strokecolor="#438086 [3205]" strokeweight="1.5pt"/>
                          <v:shape id="AutoShape 9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" strokecolor="#438086 [3205]" strokeweight="3pt"/>
                          <v:shape id="AutoShape 9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" strokecolor="#438086 [3205]" strokeweight=".5pt"/>
                          <v:shape id="AutoShape 9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" strokecolor="#438086 [3205]"/>
                          <v:shape id="AutoShape 9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465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</w:tr>
          <w:tr w:rsidR="0002726E" w:rsidTr="0002726E">
            <w:trPr>
              <w:trHeight w:val="2545"/>
            </w:trPr>
            <w:tc>
              <w:tcPr>
                <w:tcW w:w="9603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02726E" w:rsidRDefault="0002726E" w:rsidP="0002726E">
                <w:pPr>
                  <w:pStyle w:val="Title"/>
                </w:pPr>
                <w:r>
                  <w:t>IWD Assignment 2 Documentation</w:t>
                </w:r>
              </w:p>
              <w:p w:rsidR="0002726E" w:rsidRDefault="0002726E" w:rsidP="0002726E">
                <w:pPr>
                  <w:pStyle w:val="NoSpacing"/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8B53A4A775374B2D91F232B38F9C3B5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i/>
                        <w:color w:val="424456" w:themeColor="text2"/>
                        <w:sz w:val="28"/>
                        <w:szCs w:val="28"/>
                      </w:rPr>
                      <w:t>NZ P</w:t>
                    </w:r>
                    <w:proofErr w:type="spellStart"/>
                    <w:r>
                      <w:rPr>
                        <w:i/>
                        <w:color w:val="424456" w:themeColor="text2"/>
                        <w:sz w:val="28"/>
                        <w:szCs w:val="28"/>
                        <w:lang w:val="en-NZ"/>
                      </w:rPr>
                      <w:t>ainting</w:t>
                    </w:r>
                    <w:proofErr w:type="spellEnd"/>
                  </w:sdtContent>
                </w:sdt>
              </w:p>
            </w:tc>
          </w:tr>
          <w:tr w:rsidR="0002726E" w:rsidTr="0002726E">
            <w:trPr>
              <w:trHeight w:val="714"/>
            </w:trPr>
            <w:tc>
              <w:tcPr>
                <w:tcW w:w="110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4379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411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  <w:r>
                  <w:rPr>
                    <w:noProof/>
                    <w:lang w:val="en-NZ" w:eastAsia="en-NZ"/>
                  </w:rPr>
                  <mc:AlternateContent>
                    <mc:Choice Requires="wpg">
                      <w:drawing>
                        <wp:inline distT="0" distB="0" distL="0" distR="0" wp14:anchorId="77D0DD65" wp14:editId="22CA5365">
                          <wp:extent cx="2348230" cy="276225"/>
                          <wp:effectExtent l="15875" t="22860" r="26670" b="15240"/>
                          <wp:docPr id="8" name="Group 8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8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8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8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8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8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0532E69" id="Group 8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">
                          <v:shape id="AutoShape 8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" strokecolor="#438086 [3205]" strokeweight="3pt"/>
                          <v:shape id="AutoShape 8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" strokecolor="#438086 [3205]" strokeweight="2.25pt"/>
                          <v:shape id="AutoShape 8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" strokecolor="#438086 [3205]" strokeweight="1.5pt"/>
                          <v:shape id="AutoShape 8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" strokecolor="#438086 [3205]" strokeweight="3pt"/>
                          <v:shape id="AutoShape 8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" strokecolor="#438086 [3205]" strokeweight=".5pt"/>
                          <v:shape id="AutoShape 8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E6BwAAAANsAAAAPAAAAZHJzL2Rvd25yZXYueG1sRE9Ni8Iw&#10;EL0v+B/CCN7WVJ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u5hOgcAAAADbAAAADwAAAAAA&#10;AAAAAAAAAAAHAgAAZHJzL2Rvd25yZXYueG1sUEsFBgAAAAADAAMAtwAAAPQCAAAAAA==&#10;" strokecolor="#438086 [3205]"/>
                          <v:shape id="AutoShape 8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02726E" w:rsidTr="0002726E">
            <w:trPr>
              <w:trHeight w:val="555"/>
            </w:trPr>
            <w:tc>
              <w:tcPr>
                <w:tcW w:w="110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4379" w:type="dxa"/>
                <w:gridSpan w:val="2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  <w:tc>
              <w:tcPr>
                <w:tcW w:w="4117" w:type="dxa"/>
                <w:vAlign w:val="center"/>
              </w:tcPr>
              <w:p w:rsidR="0002726E" w:rsidRDefault="0002726E" w:rsidP="0002726E">
                <w:pPr>
                  <w:pStyle w:val="NoSpacing"/>
                </w:pPr>
              </w:p>
            </w:tc>
          </w:tr>
        </w:tbl>
        <w:p w:rsidR="00B178FC" w:rsidRPr="00384A14" w:rsidRDefault="006E2BF4" w:rsidP="0002726E">
          <w:pPr>
            <w:tabs>
              <w:tab w:val="left" w:pos="4208"/>
            </w:tabs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2904045</wp:posOffset>
                    </wp:positionH>
                    <wp:positionV relativeFrom="paragraph">
                      <wp:posOffset>5300980</wp:posOffset>
                    </wp:positionV>
                    <wp:extent cx="2979420" cy="474980"/>
                    <wp:effectExtent l="0" t="0" r="0" b="1270"/>
                    <wp:wrapNone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9420" cy="474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2726E" w:rsidRPr="006E2BF4" w:rsidRDefault="0002726E" w:rsidP="0002726E">
                                <w:pPr>
                                  <w:pStyle w:val="NoSpacing"/>
                                  <w:suppressOverlap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Author"/>
                                    <w:id w:val="-2046593905"/>
                                    <w:placeholder>
                                      <w:docPart w:val="0D6EAAD7C7924B1996E03D4EA93E15C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6E2BF4">
                                      <w:rPr>
                                        <w:sz w:val="3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Chang Liu, ID: 1441639    </w:t>
                                    </w:r>
                                  </w:sdtContent>
                                </w:sdt>
                              </w:p>
                              <w:p w:rsidR="0002726E" w:rsidRPr="006E2BF4" w:rsidRDefault="0002726E">
                                <w:pP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margin-left:228.65pt;margin-top:417.4pt;width:234.6pt;height:37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" fillcolor="white [3201]" stroked="f" strokeweight=".5pt">
                    <v:textbox>
                      <w:txbxContent>
                        <w:p w:rsidR="0002726E" w:rsidRPr="006E2BF4" w:rsidRDefault="0002726E" w:rsidP="0002726E">
                          <w:pPr>
                            <w:pStyle w:val="NoSpacing"/>
                            <w:suppressOverlap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Author"/>
                              <w:id w:val="-2046593905"/>
                              <w:placeholder>
                                <w:docPart w:val="0D6EAAD7C7924B1996E03D4EA93E15C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6E2BF4">
                                <w:rPr>
                                  <w:sz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Chang Liu, ID: 1441639    </w:t>
                              </w:r>
                            </w:sdtContent>
                          </w:sdt>
                        </w:p>
                        <w:p w:rsidR="0002726E" w:rsidRPr="006E2BF4" w:rsidRDefault="0002726E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5921433</wp:posOffset>
                    </wp:positionV>
                    <wp:extent cx="3039728" cy="415637"/>
                    <wp:effectExtent l="0" t="0" r="889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728" cy="4156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2726E" w:rsidRDefault="0002726E">
                                <w:pPr>
                                  <w:rPr>
                                    <w:sz w:val="36"/>
                                    <w:lang w:val="en-NZ"/>
                                  </w:rPr>
                                </w:pPr>
                                <w:proofErr w:type="spellStart"/>
                                <w:r w:rsidRPr="0002726E">
                                  <w:rPr>
                                    <w:sz w:val="36"/>
                                    <w:lang w:val="en-NZ"/>
                                  </w:rPr>
                                  <w:t>Yingxin</w:t>
                                </w:r>
                                <w:proofErr w:type="spellEnd"/>
                                <w:r w:rsidRPr="0002726E">
                                  <w:rPr>
                                    <w:sz w:val="36"/>
                                    <w:lang w:val="en-NZ"/>
                                  </w:rPr>
                                  <w:t xml:space="preserve"> Liu, ID: 1465906</w:t>
                                </w:r>
                              </w:p>
                              <w:p w:rsidR="006E2BF4" w:rsidRPr="0002726E" w:rsidRDefault="006E2BF4">
                                <w:pPr>
                                  <w:rPr>
                                    <w:sz w:val="36"/>
                                    <w:lang w:val="en-N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188.15pt;margin-top:466.25pt;width:239.35pt;height:3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" fillcolor="white [3201]" stroked="f" strokeweight=".5pt">
                    <v:textbox>
                      <w:txbxContent>
                        <w:p w:rsidR="0002726E" w:rsidRDefault="0002726E">
                          <w:pPr>
                            <w:rPr>
                              <w:sz w:val="36"/>
                              <w:lang w:val="en-NZ"/>
                            </w:rPr>
                          </w:pPr>
                          <w:proofErr w:type="spellStart"/>
                          <w:r w:rsidRPr="0002726E">
                            <w:rPr>
                              <w:sz w:val="36"/>
                              <w:lang w:val="en-NZ"/>
                            </w:rPr>
                            <w:t>Yingxin</w:t>
                          </w:r>
                          <w:proofErr w:type="spellEnd"/>
                          <w:r w:rsidRPr="0002726E">
                            <w:rPr>
                              <w:sz w:val="36"/>
                              <w:lang w:val="en-NZ"/>
                            </w:rPr>
                            <w:t xml:space="preserve"> Liu, ID: 1465906</w:t>
                          </w:r>
                        </w:p>
                        <w:p w:rsidR="006E2BF4" w:rsidRPr="0002726E" w:rsidRDefault="006E2BF4">
                          <w:pPr>
                            <w:rPr>
                              <w:sz w:val="36"/>
                              <w:lang w:val="en-NZ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272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2897060</wp:posOffset>
                    </wp:positionH>
                    <wp:positionV relativeFrom="paragraph">
                      <wp:posOffset>6574155</wp:posOffset>
                    </wp:positionV>
                    <wp:extent cx="3016333" cy="522514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6333" cy="522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2726E" w:rsidRPr="0002726E" w:rsidRDefault="0002726E" w:rsidP="0002726E">
                                <w:pPr>
                                  <w:pStyle w:val="NoSpacing"/>
                                  <w:rPr>
                                    <w:sz w:val="36"/>
                                  </w:rPr>
                                </w:pPr>
                                <w:bookmarkStart w:id="0" w:name="OLE_LINK2"/>
                                <w:bookmarkStart w:id="1" w:name="OLE_LINK3"/>
                                <w:bookmarkStart w:id="2" w:name="_Hlk485599602"/>
                                <w:bookmarkStart w:id="3" w:name="OLE_LINK4"/>
                                <w:bookmarkStart w:id="4" w:name="OLE_LINK5"/>
                                <w:bookmarkStart w:id="5" w:name="_Hlk485600422"/>
                                <w:bookmarkStart w:id="6" w:name="OLE_LINK6"/>
                                <w:bookmarkStart w:id="7" w:name="OLE_LINK7"/>
                                <w:bookmarkStart w:id="8" w:name="_Hlk485600424"/>
                                <w:r w:rsidRPr="0002726E">
                                  <w:rPr>
                                    <w:sz w:val="36"/>
                                  </w:rPr>
                                  <w:t xml:space="preserve">Chang Liu, ID: </w:t>
                                </w:r>
                                <w:r w:rsidR="006E2BF4">
                                  <w:rPr>
                                    <w:sz w:val="36"/>
                                  </w:rPr>
                                  <w:t>1441639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  <w:bookmarkEnd w:id="8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4" o:spid="_x0000_s1028" type="#_x0000_t202" style="position:absolute;margin-left:228.1pt;margin-top:517.65pt;width:237.5pt;height:4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" fillcolor="white [3201]" stroked="f" strokeweight=".5pt">
                    <v:textbox>
                      <w:txbxContent>
                        <w:p w:rsidR="0002726E" w:rsidRPr="0002726E" w:rsidRDefault="0002726E" w:rsidP="0002726E">
                          <w:pPr>
                            <w:pStyle w:val="NoSpacing"/>
                            <w:rPr>
                              <w:sz w:val="36"/>
                            </w:rPr>
                          </w:pPr>
                          <w:bookmarkStart w:id="9" w:name="OLE_LINK2"/>
                          <w:bookmarkStart w:id="10" w:name="OLE_LINK3"/>
                          <w:bookmarkStart w:id="11" w:name="_Hlk485599602"/>
                          <w:bookmarkStart w:id="12" w:name="OLE_LINK4"/>
                          <w:bookmarkStart w:id="13" w:name="OLE_LINK5"/>
                          <w:bookmarkStart w:id="14" w:name="_Hlk485600422"/>
                          <w:bookmarkStart w:id="15" w:name="OLE_LINK6"/>
                          <w:bookmarkStart w:id="16" w:name="OLE_LINK7"/>
                          <w:bookmarkStart w:id="17" w:name="_Hlk485600424"/>
                          <w:r w:rsidRPr="0002726E">
                            <w:rPr>
                              <w:sz w:val="36"/>
                            </w:rPr>
                            <w:t xml:space="preserve">Chang Liu, ID: </w:t>
                          </w:r>
                          <w:r w:rsidR="006E2BF4">
                            <w:rPr>
                              <w:sz w:val="36"/>
                            </w:rPr>
                            <w:t>1441639</w:t>
                          </w:r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</w:p>
                      </w:txbxContent>
                    </v:textbox>
                  </v:shape>
                </w:pict>
              </mc:Fallback>
            </mc:AlternateContent>
          </w:r>
          <w:r w:rsidR="0002726E">
            <w:tab/>
          </w:r>
          <w:r w:rsidR="00165501" w:rsidRPr="0002726E">
            <w:br w:type="page"/>
          </w:r>
        </w:p>
      </w:sdtContent>
    </w:sdt>
    <w:p w:rsidR="00B178FC" w:rsidRDefault="00384A14" w:rsidP="00384A14">
      <w:pPr>
        <w:pStyle w:val="Heading1"/>
        <w:numPr>
          <w:ilvl w:val="0"/>
          <w:numId w:val="35"/>
        </w:numPr>
      </w:pPr>
      <w:r>
        <w:lastRenderedPageBreak/>
        <w:t>Website introduction</w:t>
      </w:r>
    </w:p>
    <w:p w:rsidR="00384A14" w:rsidRPr="00384A14" w:rsidRDefault="00384A14" w:rsidP="00384A14"/>
    <w:p w:rsidR="00384A14" w:rsidRDefault="00384A14" w:rsidP="00384A14">
      <w:pPr>
        <w:rPr>
          <w:sz w:val="28"/>
          <w:szCs w:val="28"/>
        </w:rPr>
      </w:pPr>
      <w:r w:rsidRPr="00384A14">
        <w:rPr>
          <w:sz w:val="28"/>
          <w:szCs w:val="28"/>
        </w:rPr>
        <w:t>We built this website, NZ Painting</w:t>
      </w:r>
      <w:r w:rsidR="00DC6211">
        <w:rPr>
          <w:sz w:val="28"/>
          <w:szCs w:val="28"/>
        </w:rPr>
        <w:t xml:space="preserve"> Creations Studio</w:t>
      </w:r>
      <w:r w:rsidRPr="00384A14">
        <w:rPr>
          <w:sz w:val="28"/>
          <w:szCs w:val="28"/>
        </w:rPr>
        <w:t xml:space="preserve">, to give </w:t>
      </w:r>
      <w:r>
        <w:rPr>
          <w:sz w:val="28"/>
          <w:szCs w:val="28"/>
        </w:rPr>
        <w:t>viewers who might be interested in artwork paintings or need them for bus</w:t>
      </w:r>
      <w:r w:rsidR="00DB419D">
        <w:rPr>
          <w:sz w:val="28"/>
          <w:szCs w:val="28"/>
        </w:rPr>
        <w:t xml:space="preserve">iness or home decoration, </w:t>
      </w:r>
      <w:r>
        <w:rPr>
          <w:sz w:val="28"/>
          <w:szCs w:val="28"/>
        </w:rPr>
        <w:t xml:space="preserve">a general understanding of the company’s history and </w:t>
      </w:r>
      <w:r w:rsidR="00DB419D">
        <w:rPr>
          <w:sz w:val="28"/>
          <w:szCs w:val="28"/>
        </w:rPr>
        <w:t>work.</w:t>
      </w:r>
    </w:p>
    <w:p w:rsidR="00DB419D" w:rsidRDefault="00DB419D" w:rsidP="00DC6211">
      <w:pPr>
        <w:pStyle w:val="Heading1"/>
        <w:numPr>
          <w:ilvl w:val="0"/>
          <w:numId w:val="35"/>
        </w:numPr>
      </w:pPr>
      <w:bookmarkStart w:id="18" w:name="OLE_LINK1"/>
      <w:r>
        <w:t>Site map</w:t>
      </w:r>
    </w:p>
    <w:bookmarkEnd w:id="18"/>
    <w:p w:rsidR="009F6AD4" w:rsidRDefault="009F6AD4" w:rsidP="00B5001C">
      <w:pPr>
        <w:rPr>
          <w:sz w:val="28"/>
          <w:szCs w:val="28"/>
        </w:rPr>
      </w:pPr>
    </w:p>
    <w:p w:rsidR="00B5001C" w:rsidRDefault="00DC6211" w:rsidP="00B5001C">
      <w:pPr>
        <w:rPr>
          <w:sz w:val="28"/>
          <w:szCs w:val="28"/>
        </w:rPr>
      </w:pPr>
      <w:r w:rsidRPr="00DC6211">
        <w:rPr>
          <w:sz w:val="28"/>
          <w:szCs w:val="28"/>
        </w:rPr>
        <w:t>This website has 5 pages.</w:t>
      </w:r>
    </w:p>
    <w:p w:rsidR="00B5001C" w:rsidRDefault="00B5001C" w:rsidP="00B5001C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DC6211" w:rsidRPr="00B5001C">
        <w:rPr>
          <w:sz w:val="28"/>
          <w:szCs w:val="28"/>
        </w:rPr>
        <w:t xml:space="preserve">Index page. </w:t>
      </w:r>
    </w:p>
    <w:p w:rsidR="00DC6211" w:rsidRPr="00B5001C" w:rsidRDefault="00DC6211" w:rsidP="00B5001C">
      <w:pPr>
        <w:rPr>
          <w:sz w:val="28"/>
          <w:szCs w:val="28"/>
        </w:rPr>
      </w:pPr>
      <w:r w:rsidRPr="00B5001C">
        <w:rPr>
          <w:sz w:val="28"/>
          <w:szCs w:val="28"/>
        </w:rPr>
        <w:t>The homepage shows some general info about the company,</w:t>
      </w:r>
      <w:r w:rsidR="00B5001C" w:rsidRPr="00B5001C">
        <w:rPr>
          <w:sz w:val="28"/>
          <w:szCs w:val="28"/>
        </w:rPr>
        <w:t xml:space="preserve"> its work </w:t>
      </w:r>
      <w:r w:rsidRPr="00B5001C">
        <w:rPr>
          <w:sz w:val="28"/>
          <w:szCs w:val="28"/>
        </w:rPr>
        <w:t>field, history, and some pictures of its artwork.</w:t>
      </w:r>
    </w:p>
    <w:p w:rsidR="00B5001C" w:rsidRDefault="003F76B0" w:rsidP="003F76B0">
      <w:pPr>
        <w:rPr>
          <w:sz w:val="28"/>
          <w:szCs w:val="28"/>
        </w:rPr>
      </w:pPr>
      <w:r w:rsidRPr="003F76B0">
        <w:rPr>
          <w:sz w:val="28"/>
          <w:szCs w:val="28"/>
        </w:rPr>
        <w:t>b.</w:t>
      </w:r>
      <w:r>
        <w:rPr>
          <w:sz w:val="28"/>
          <w:szCs w:val="28"/>
        </w:rPr>
        <w:t xml:space="preserve">  </w:t>
      </w:r>
      <w:r w:rsidR="00DC6211" w:rsidRPr="003F76B0">
        <w:rPr>
          <w:sz w:val="28"/>
          <w:szCs w:val="28"/>
        </w:rPr>
        <w:t>Artwork</w:t>
      </w:r>
      <w:r>
        <w:rPr>
          <w:sz w:val="28"/>
          <w:szCs w:val="28"/>
        </w:rPr>
        <w:t>s</w:t>
      </w:r>
      <w:r w:rsidR="00DC6211" w:rsidRPr="003F76B0">
        <w:rPr>
          <w:sz w:val="28"/>
          <w:szCs w:val="28"/>
        </w:rPr>
        <w:t>.</w:t>
      </w:r>
      <w:r w:rsidRPr="003F76B0">
        <w:rPr>
          <w:sz w:val="28"/>
          <w:szCs w:val="28"/>
        </w:rPr>
        <w:t xml:space="preserve"> </w:t>
      </w:r>
    </w:p>
    <w:p w:rsidR="00DC6211" w:rsidRDefault="003F76B0" w:rsidP="003F76B0">
      <w:pPr>
        <w:rPr>
          <w:sz w:val="28"/>
          <w:szCs w:val="28"/>
        </w:rPr>
      </w:pPr>
      <w:r w:rsidRPr="003F76B0">
        <w:rPr>
          <w:sz w:val="28"/>
          <w:szCs w:val="28"/>
        </w:rPr>
        <w:t>This page is filled with some pictures of the company’s fine work.</w:t>
      </w:r>
      <w:r w:rsidR="00DC6211" w:rsidRPr="003F76B0">
        <w:rPr>
          <w:sz w:val="28"/>
          <w:szCs w:val="28"/>
        </w:rPr>
        <w:t xml:space="preserve"> </w:t>
      </w:r>
    </w:p>
    <w:p w:rsidR="003F76B0" w:rsidRDefault="003F76B0" w:rsidP="003F76B0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B5001C">
        <w:rPr>
          <w:sz w:val="28"/>
          <w:szCs w:val="28"/>
        </w:rPr>
        <w:t>Signup</w:t>
      </w:r>
    </w:p>
    <w:p w:rsidR="00B5001C" w:rsidRDefault="00B95753" w:rsidP="003F76B0">
      <w:pPr>
        <w:rPr>
          <w:sz w:val="28"/>
          <w:szCs w:val="28"/>
        </w:rPr>
      </w:pPr>
      <w:r>
        <w:rPr>
          <w:sz w:val="28"/>
          <w:szCs w:val="28"/>
        </w:rPr>
        <w:t xml:space="preserve">On this page, people can </w:t>
      </w:r>
      <w:r w:rsidR="008E6F75">
        <w:rPr>
          <w:sz w:val="28"/>
          <w:szCs w:val="28"/>
        </w:rPr>
        <w:t>sign up</w:t>
      </w:r>
      <w:r>
        <w:rPr>
          <w:sz w:val="28"/>
          <w:szCs w:val="28"/>
        </w:rPr>
        <w:t xml:space="preserve"> with their email address to receive latest news from the company.</w:t>
      </w:r>
    </w:p>
    <w:p w:rsidR="00F87C3C" w:rsidRDefault="00F87C3C" w:rsidP="003F76B0">
      <w:pPr>
        <w:rPr>
          <w:sz w:val="28"/>
          <w:szCs w:val="28"/>
        </w:rPr>
      </w:pPr>
      <w:r>
        <w:rPr>
          <w:sz w:val="28"/>
          <w:szCs w:val="28"/>
        </w:rPr>
        <w:t>d. About</w:t>
      </w:r>
    </w:p>
    <w:p w:rsidR="00F87C3C" w:rsidRDefault="00F87C3C" w:rsidP="003F76B0">
      <w:pPr>
        <w:rPr>
          <w:sz w:val="28"/>
          <w:szCs w:val="28"/>
        </w:rPr>
      </w:pPr>
      <w:r>
        <w:rPr>
          <w:sz w:val="28"/>
          <w:szCs w:val="28"/>
        </w:rPr>
        <w:t xml:space="preserve">This page shows the company’s history, </w:t>
      </w:r>
      <w:bookmarkStart w:id="19" w:name="OLE_LINK8"/>
      <w:bookmarkStart w:id="20" w:name="OLE_LINK9"/>
      <w:r>
        <w:rPr>
          <w:sz w:val="28"/>
          <w:szCs w:val="28"/>
        </w:rPr>
        <w:t>contact info</w:t>
      </w:r>
      <w:r w:rsidR="006D6596">
        <w:rPr>
          <w:sz w:val="28"/>
          <w:szCs w:val="28"/>
        </w:rPr>
        <w:t xml:space="preserve"> (location, phone number, email address)</w:t>
      </w:r>
      <w:r>
        <w:rPr>
          <w:sz w:val="28"/>
          <w:szCs w:val="28"/>
        </w:rPr>
        <w:t xml:space="preserve"> and a location map</w:t>
      </w:r>
      <w:bookmarkEnd w:id="19"/>
      <w:bookmarkEnd w:id="20"/>
      <w:r>
        <w:rPr>
          <w:sz w:val="28"/>
          <w:szCs w:val="28"/>
        </w:rPr>
        <w:t>.</w:t>
      </w:r>
    </w:p>
    <w:p w:rsidR="008C6298" w:rsidRDefault="008C6298" w:rsidP="003F76B0">
      <w:pPr>
        <w:rPr>
          <w:sz w:val="28"/>
          <w:szCs w:val="28"/>
        </w:rPr>
      </w:pPr>
      <w:r>
        <w:rPr>
          <w:sz w:val="28"/>
          <w:szCs w:val="28"/>
        </w:rPr>
        <w:t>e. Shopping cart</w:t>
      </w:r>
    </w:p>
    <w:p w:rsidR="008E6F75" w:rsidRDefault="008E6F75" w:rsidP="003F76B0">
      <w:pPr>
        <w:rPr>
          <w:sz w:val="28"/>
          <w:szCs w:val="28"/>
        </w:rPr>
      </w:pPr>
      <w:r w:rsidRPr="008E6F75">
        <w:rPr>
          <w:sz w:val="28"/>
          <w:szCs w:val="28"/>
        </w:rPr>
        <w:t>Allow users to interactively add, and remove items from the shopping cart</w:t>
      </w:r>
      <w:r>
        <w:rPr>
          <w:sz w:val="28"/>
          <w:szCs w:val="28"/>
        </w:rPr>
        <w:t>.</w:t>
      </w:r>
    </w:p>
    <w:p w:rsidR="00BF6B4D" w:rsidRDefault="009F6AD4" w:rsidP="00BF6B4D">
      <w:pPr>
        <w:pStyle w:val="Heading1"/>
        <w:numPr>
          <w:ilvl w:val="0"/>
          <w:numId w:val="35"/>
        </w:numPr>
      </w:pPr>
      <w:r>
        <w:rPr>
          <w:rFonts w:hint="eastAsia"/>
          <w:lang w:eastAsia="zh-CN"/>
        </w:rPr>
        <w:t>Functions</w:t>
      </w:r>
    </w:p>
    <w:p w:rsidR="00BF6B4D" w:rsidRDefault="00BF6B4D" w:rsidP="00BF6B4D"/>
    <w:p w:rsidR="009F6AD4" w:rsidRDefault="009F6AD4" w:rsidP="009F6AD4">
      <w:pPr>
        <w:rPr>
          <w:sz w:val="28"/>
          <w:szCs w:val="28"/>
        </w:rPr>
      </w:pPr>
      <w:r w:rsidRPr="00DC6211">
        <w:rPr>
          <w:sz w:val="28"/>
          <w:szCs w:val="28"/>
        </w:rPr>
        <w:lastRenderedPageBreak/>
        <w:t>This website has 5 pages.</w:t>
      </w:r>
      <w:r w:rsidR="00511B25">
        <w:rPr>
          <w:sz w:val="28"/>
          <w:szCs w:val="28"/>
        </w:rPr>
        <w:t xml:space="preserve"> All the pages have a header, which include a </w:t>
      </w:r>
      <w:r w:rsidR="00511B25" w:rsidRPr="00511B25">
        <w:rPr>
          <w:sz w:val="28"/>
          <w:szCs w:val="28"/>
        </w:rPr>
        <w:t>navigate bar</w:t>
      </w:r>
      <w:r w:rsidR="00511B25">
        <w:rPr>
          <w:sz w:val="28"/>
          <w:szCs w:val="28"/>
        </w:rPr>
        <w:t>, and a footer in the bottom. Each page has different content in the middle of the page.</w:t>
      </w:r>
    </w:p>
    <w:p w:rsidR="009F6AD4" w:rsidRDefault="009F6AD4" w:rsidP="009F6AD4">
      <w:pPr>
        <w:rPr>
          <w:sz w:val="28"/>
          <w:szCs w:val="28"/>
        </w:rPr>
      </w:pPr>
      <w:bookmarkStart w:id="21" w:name="_Hlk485598444"/>
      <w:r>
        <w:rPr>
          <w:sz w:val="28"/>
          <w:szCs w:val="28"/>
        </w:rPr>
        <w:t xml:space="preserve">a. </w:t>
      </w:r>
      <w:r w:rsidRPr="00B5001C">
        <w:rPr>
          <w:sz w:val="28"/>
          <w:szCs w:val="28"/>
        </w:rPr>
        <w:t xml:space="preserve">Index page. </w:t>
      </w:r>
    </w:p>
    <w:p w:rsidR="009F6AD4" w:rsidRPr="00B5001C" w:rsidRDefault="009F6AD4" w:rsidP="009F6AD4">
      <w:pPr>
        <w:rPr>
          <w:sz w:val="28"/>
          <w:szCs w:val="28"/>
        </w:rPr>
      </w:pPr>
      <w:r w:rsidRPr="00B5001C">
        <w:rPr>
          <w:sz w:val="28"/>
          <w:szCs w:val="28"/>
        </w:rPr>
        <w:t>The homepage</w:t>
      </w:r>
      <w:r w:rsidR="00851C29">
        <w:rPr>
          <w:sz w:val="28"/>
          <w:szCs w:val="28"/>
        </w:rPr>
        <w:t xml:space="preserve"> has three parts. The first page</w:t>
      </w:r>
      <w:r w:rsidRPr="00B5001C">
        <w:rPr>
          <w:sz w:val="28"/>
          <w:szCs w:val="28"/>
        </w:rPr>
        <w:t xml:space="preserve"> shows some general info about the company, its work field, history.</w:t>
      </w:r>
      <w:r w:rsidR="00F21F82">
        <w:rPr>
          <w:sz w:val="28"/>
          <w:szCs w:val="28"/>
        </w:rPr>
        <w:t xml:space="preserve"> The second and third part provide the discount paintings and the most popular paintings </w:t>
      </w:r>
      <w:r w:rsidR="00CA73E5">
        <w:rPr>
          <w:sz w:val="28"/>
          <w:szCs w:val="28"/>
        </w:rPr>
        <w:t>respectively</w:t>
      </w:r>
      <w:r w:rsidR="00F21F82">
        <w:rPr>
          <w:sz w:val="28"/>
          <w:szCs w:val="28"/>
        </w:rPr>
        <w:t xml:space="preserve">. </w:t>
      </w:r>
    </w:p>
    <w:p w:rsidR="009F6AD4" w:rsidRDefault="009F6AD4" w:rsidP="009F6AD4">
      <w:pPr>
        <w:rPr>
          <w:sz w:val="28"/>
          <w:szCs w:val="28"/>
        </w:rPr>
      </w:pPr>
      <w:r w:rsidRPr="003F76B0">
        <w:rPr>
          <w:sz w:val="28"/>
          <w:szCs w:val="28"/>
        </w:rPr>
        <w:t>b.</w:t>
      </w:r>
      <w:r>
        <w:rPr>
          <w:sz w:val="28"/>
          <w:szCs w:val="28"/>
        </w:rPr>
        <w:t xml:space="preserve">  </w:t>
      </w:r>
      <w:r w:rsidRPr="003F76B0">
        <w:rPr>
          <w:sz w:val="28"/>
          <w:szCs w:val="28"/>
        </w:rPr>
        <w:t>Artwork</w:t>
      </w:r>
      <w:r>
        <w:rPr>
          <w:sz w:val="28"/>
          <w:szCs w:val="28"/>
        </w:rPr>
        <w:t>s</w:t>
      </w:r>
      <w:r w:rsidRPr="003F76B0">
        <w:rPr>
          <w:sz w:val="28"/>
          <w:szCs w:val="28"/>
        </w:rPr>
        <w:t xml:space="preserve">. </w:t>
      </w:r>
    </w:p>
    <w:p w:rsidR="00CA73E5" w:rsidRDefault="00780BBD" w:rsidP="009F6AD4"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We exhibit all the products on this </w:t>
      </w:r>
      <w:r w:rsidR="00CA73E5">
        <w:rPr>
          <w:sz w:val="28"/>
          <w:szCs w:val="28"/>
        </w:rPr>
        <w:t xml:space="preserve">page, and divide them to five </w:t>
      </w:r>
      <w:r w:rsidR="00CA73E5" w:rsidRPr="00CA73E5">
        <w:rPr>
          <w:sz w:val="28"/>
          <w:szCs w:val="28"/>
        </w:rPr>
        <w:t>categories</w:t>
      </w:r>
      <w:r w:rsidR="00CA73E5">
        <w:rPr>
          <w:sz w:val="28"/>
          <w:szCs w:val="28"/>
          <w:lang w:eastAsia="zh-CN"/>
        </w:rPr>
        <w:t xml:space="preserve">: abstract, ink painting, landscape, pop art and portrait. We design a list of categories to help you browse the specific category. </w:t>
      </w:r>
    </w:p>
    <w:p w:rsidR="009F6AD4" w:rsidRPr="00CA73E5" w:rsidRDefault="00CA73E5" w:rsidP="009F6AD4">
      <w:pPr>
        <w:rPr>
          <w:sz w:val="28"/>
          <w:szCs w:val="28"/>
        </w:rPr>
      </w:pPr>
      <w:r>
        <w:rPr>
          <w:sz w:val="28"/>
          <w:szCs w:val="28"/>
          <w:lang w:eastAsia="zh-CN"/>
        </w:rPr>
        <w:t>When you hover on the picture, the name, description</w:t>
      </w:r>
      <w:r w:rsidR="006D6596">
        <w:rPr>
          <w:sz w:val="28"/>
          <w:szCs w:val="28"/>
          <w:lang w:eastAsia="zh-CN"/>
        </w:rPr>
        <w:t xml:space="preserve"> size</w:t>
      </w:r>
      <w:r>
        <w:rPr>
          <w:sz w:val="28"/>
          <w:szCs w:val="28"/>
          <w:lang w:eastAsia="zh-CN"/>
        </w:rPr>
        <w:t xml:space="preserve"> and price will show up. We provide a link via “Buy It” button, and you can add it to your shopping cart when you click on the </w:t>
      </w:r>
      <w:r>
        <w:rPr>
          <w:sz w:val="28"/>
          <w:szCs w:val="28"/>
          <w:lang w:eastAsia="zh-CN"/>
        </w:rPr>
        <w:t>“Buy It” button</w:t>
      </w:r>
      <w:r>
        <w:rPr>
          <w:sz w:val="28"/>
          <w:szCs w:val="28"/>
          <w:lang w:eastAsia="zh-CN"/>
        </w:rPr>
        <w:t>.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>c. Signup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>On this page, people can sign up with their email address to receive latest news from the company.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>d. About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 xml:space="preserve">This page </w:t>
      </w:r>
      <w:r w:rsidR="006D6596">
        <w:rPr>
          <w:sz w:val="28"/>
          <w:szCs w:val="28"/>
        </w:rPr>
        <w:t>contains the necessary information of NZ Painting Creation Studio</w:t>
      </w:r>
      <w:r>
        <w:rPr>
          <w:sz w:val="28"/>
          <w:szCs w:val="28"/>
        </w:rPr>
        <w:t>.</w:t>
      </w:r>
      <w:r w:rsidR="006D6596">
        <w:rPr>
          <w:sz w:val="28"/>
          <w:szCs w:val="28"/>
        </w:rPr>
        <w:t xml:space="preserve"> Including their history, </w:t>
      </w:r>
      <w:r w:rsidR="006D6596">
        <w:rPr>
          <w:sz w:val="28"/>
          <w:szCs w:val="28"/>
        </w:rPr>
        <w:t>contact info and a location map</w:t>
      </w:r>
      <w:r w:rsidR="006D6596">
        <w:rPr>
          <w:sz w:val="28"/>
          <w:szCs w:val="28"/>
        </w:rPr>
        <w:t>.</w:t>
      </w:r>
    </w:p>
    <w:p w:rsidR="009F6AD4" w:rsidRDefault="009F6AD4" w:rsidP="009F6AD4">
      <w:pPr>
        <w:rPr>
          <w:sz w:val="28"/>
          <w:szCs w:val="28"/>
        </w:rPr>
      </w:pPr>
      <w:r>
        <w:rPr>
          <w:sz w:val="28"/>
          <w:szCs w:val="28"/>
        </w:rPr>
        <w:t>e. Shopping cart</w:t>
      </w:r>
    </w:p>
    <w:p w:rsidR="009F6AD4" w:rsidRDefault="009F6AD4" w:rsidP="009F6AD4">
      <w:pPr>
        <w:rPr>
          <w:sz w:val="28"/>
          <w:szCs w:val="28"/>
        </w:rPr>
      </w:pPr>
      <w:r w:rsidRPr="008E6F75">
        <w:rPr>
          <w:sz w:val="28"/>
          <w:szCs w:val="28"/>
        </w:rPr>
        <w:t>Allow users to interactively add, and remove items from the shopping cart</w:t>
      </w:r>
      <w:r>
        <w:rPr>
          <w:sz w:val="28"/>
          <w:szCs w:val="28"/>
        </w:rPr>
        <w:t>.</w:t>
      </w:r>
    </w:p>
    <w:bookmarkEnd w:id="21"/>
    <w:p w:rsidR="009F6AD4" w:rsidRDefault="009F6AD4" w:rsidP="00BF6B4D"/>
    <w:p w:rsidR="00BF6B4D" w:rsidRDefault="009F6AD4" w:rsidP="00BF6B4D">
      <w:pPr>
        <w:pStyle w:val="Heading1"/>
        <w:numPr>
          <w:ilvl w:val="0"/>
          <w:numId w:val="35"/>
        </w:numPr>
      </w:pPr>
      <w:r>
        <w:rPr>
          <w:rFonts w:hint="eastAsia"/>
          <w:lang w:eastAsia="zh-CN"/>
        </w:rPr>
        <w:t>Business</w:t>
      </w:r>
      <w:r>
        <w:t xml:space="preserve"> </w:t>
      </w:r>
      <w:r>
        <w:rPr>
          <w:rFonts w:hint="eastAsia"/>
          <w:lang w:eastAsia="zh-CN"/>
        </w:rPr>
        <w:t>Purposes</w:t>
      </w:r>
    </w:p>
    <w:p w:rsidR="00BF6B4D" w:rsidRDefault="00BF6B4D" w:rsidP="00BF6B4D">
      <w:bookmarkStart w:id="22" w:name="_GoBack"/>
      <w:bookmarkEnd w:id="22"/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 </w:t>
      </w:r>
      <w:r w:rsidRPr="00B5001C">
        <w:rPr>
          <w:sz w:val="28"/>
          <w:szCs w:val="28"/>
        </w:rPr>
        <w:t xml:space="preserve">Index page. 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This page aims at attract</w:t>
      </w:r>
      <w:r w:rsidR="0002726E">
        <w:rPr>
          <w:sz w:val="28"/>
          <w:szCs w:val="28"/>
        </w:rPr>
        <w:t>ing</w:t>
      </w:r>
      <w:r>
        <w:rPr>
          <w:sz w:val="28"/>
          <w:szCs w:val="28"/>
        </w:rPr>
        <w:t xml:space="preserve"> customers with the discount items and </w:t>
      </w:r>
      <w:r w:rsidR="0002726E">
        <w:rPr>
          <w:sz w:val="28"/>
          <w:szCs w:val="28"/>
        </w:rPr>
        <w:t>the most</w:t>
      </w:r>
      <w:r>
        <w:rPr>
          <w:sz w:val="28"/>
          <w:szCs w:val="28"/>
        </w:rPr>
        <w:t xml:space="preserve"> popular items. It’s the </w:t>
      </w:r>
      <w:r w:rsidR="0002726E">
        <w:rPr>
          <w:sz w:val="28"/>
          <w:szCs w:val="28"/>
        </w:rPr>
        <w:t>homepage of the website, the customers who are interested in the cheap or popular products may also browse other products and buy more.</w:t>
      </w:r>
    </w:p>
    <w:p w:rsidR="00F21F82" w:rsidRDefault="00F21F82" w:rsidP="00F21F82">
      <w:pPr>
        <w:rPr>
          <w:sz w:val="28"/>
          <w:szCs w:val="28"/>
        </w:rPr>
      </w:pPr>
      <w:r w:rsidRPr="003F76B0">
        <w:rPr>
          <w:sz w:val="28"/>
          <w:szCs w:val="28"/>
        </w:rPr>
        <w:t>b.</w:t>
      </w:r>
      <w:r>
        <w:rPr>
          <w:sz w:val="28"/>
          <w:szCs w:val="28"/>
        </w:rPr>
        <w:t xml:space="preserve">  </w:t>
      </w:r>
      <w:r w:rsidRPr="003F76B0">
        <w:rPr>
          <w:sz w:val="28"/>
          <w:szCs w:val="28"/>
        </w:rPr>
        <w:t>Artwork</w:t>
      </w:r>
      <w:r>
        <w:rPr>
          <w:sz w:val="28"/>
          <w:szCs w:val="28"/>
        </w:rPr>
        <w:t>s</w:t>
      </w:r>
      <w:r w:rsidRPr="003F76B0">
        <w:rPr>
          <w:sz w:val="28"/>
          <w:szCs w:val="28"/>
        </w:rPr>
        <w:t xml:space="preserve">. </w:t>
      </w:r>
    </w:p>
    <w:p w:rsidR="00F21F82" w:rsidRDefault="00CA73E5" w:rsidP="00F21F82">
      <w:pPr>
        <w:rPr>
          <w:sz w:val="28"/>
          <w:szCs w:val="28"/>
        </w:rPr>
      </w:pPr>
      <w:r>
        <w:rPr>
          <w:sz w:val="28"/>
          <w:szCs w:val="28"/>
        </w:rPr>
        <w:t xml:space="preserve">This page helps customer to choose the categories them like and </w:t>
      </w:r>
      <w:r w:rsidR="00AB174B">
        <w:rPr>
          <w:sz w:val="28"/>
          <w:szCs w:val="28"/>
        </w:rPr>
        <w:t xml:space="preserve">provide the products precisely </w:t>
      </w:r>
      <w:r w:rsidR="00AB174B" w:rsidRPr="00AB174B">
        <w:rPr>
          <w:sz w:val="28"/>
          <w:szCs w:val="28"/>
        </w:rPr>
        <w:t>to attract customers</w:t>
      </w:r>
      <w:r w:rsidR="00AB174B">
        <w:rPr>
          <w:sz w:val="28"/>
          <w:szCs w:val="28"/>
        </w:rPr>
        <w:t xml:space="preserve"> and make them easy to buy the them</w:t>
      </w:r>
      <w:r w:rsidR="00F21F82" w:rsidRPr="003F76B0">
        <w:rPr>
          <w:sz w:val="28"/>
          <w:szCs w:val="28"/>
        </w:rPr>
        <w:t xml:space="preserve">. </w:t>
      </w:r>
      <w:r w:rsidR="00AB174B">
        <w:rPr>
          <w:sz w:val="28"/>
          <w:szCs w:val="28"/>
        </w:rPr>
        <w:t>All the information they need</w:t>
      </w:r>
      <w:r w:rsidR="006D6596">
        <w:rPr>
          <w:sz w:val="28"/>
          <w:szCs w:val="28"/>
        </w:rPr>
        <w:t>, such as the name, description, size and price,</w:t>
      </w:r>
      <w:r w:rsidR="00AB174B">
        <w:rPr>
          <w:sz w:val="28"/>
          <w:szCs w:val="28"/>
        </w:rPr>
        <w:t xml:space="preserve"> is shown on the picture when they hover on it, this function helps the customers to make the decision on whether they want to buy it or not.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c. Signup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On this page, people can sign up with their email address to receive latest news from the company.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d. About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This page shows the company’s history, contact info and a location map.</w:t>
      </w:r>
    </w:p>
    <w:p w:rsidR="00F21F82" w:rsidRDefault="00F21F82" w:rsidP="00F21F82">
      <w:pPr>
        <w:rPr>
          <w:sz w:val="28"/>
          <w:szCs w:val="28"/>
        </w:rPr>
      </w:pPr>
      <w:r>
        <w:rPr>
          <w:sz w:val="28"/>
          <w:szCs w:val="28"/>
        </w:rPr>
        <w:t>e. Shopping cart</w:t>
      </w:r>
    </w:p>
    <w:p w:rsidR="00F21F82" w:rsidRDefault="00F21F82" w:rsidP="00F21F82">
      <w:pPr>
        <w:rPr>
          <w:sz w:val="28"/>
          <w:szCs w:val="28"/>
        </w:rPr>
      </w:pPr>
      <w:r w:rsidRPr="008E6F75">
        <w:rPr>
          <w:sz w:val="28"/>
          <w:szCs w:val="28"/>
        </w:rPr>
        <w:t>Allow users to interactively add, and remove items from the shopping cart</w:t>
      </w:r>
      <w:r>
        <w:rPr>
          <w:sz w:val="28"/>
          <w:szCs w:val="28"/>
        </w:rPr>
        <w:t>.</w:t>
      </w:r>
    </w:p>
    <w:p w:rsidR="00F21F82" w:rsidRPr="00BF6B4D" w:rsidRDefault="00F21F82" w:rsidP="00BF6B4D"/>
    <w:p w:rsidR="008C6298" w:rsidRDefault="00692A5C" w:rsidP="008C6298">
      <w:pPr>
        <w:pStyle w:val="Heading1"/>
      </w:pPr>
      <w:r>
        <w:t>5</w:t>
      </w:r>
      <w:r w:rsidR="008C6298">
        <w:t>. Page Design</w:t>
      </w:r>
    </w:p>
    <w:p w:rsidR="008E6F75" w:rsidRDefault="008E6F75" w:rsidP="008E6F75">
      <w:pPr>
        <w:rPr>
          <w:sz w:val="28"/>
          <w:szCs w:val="28"/>
        </w:rPr>
      </w:pPr>
      <w:r w:rsidRPr="008E6F75">
        <w:rPr>
          <w:sz w:val="28"/>
          <w:szCs w:val="28"/>
        </w:rPr>
        <w:t>Each page has a header, footer, and Nav</w:t>
      </w:r>
      <w:r>
        <w:rPr>
          <w:sz w:val="28"/>
          <w:szCs w:val="28"/>
        </w:rPr>
        <w:t>.</w:t>
      </w:r>
    </w:p>
    <w:p w:rsidR="00692A5C" w:rsidRDefault="00E52796" w:rsidP="00692A5C">
      <w:pPr>
        <w:pStyle w:val="Heading1"/>
      </w:pPr>
      <w:r>
        <w:t>6</w:t>
      </w:r>
      <w:r w:rsidR="00692A5C">
        <w:t xml:space="preserve">. </w:t>
      </w:r>
      <w:r w:rsidR="009B451D" w:rsidRPr="009B451D">
        <w:t>Script</w:t>
      </w:r>
      <w:r w:rsidR="009B451D">
        <w:t xml:space="preserve"> code </w:t>
      </w:r>
      <w:r w:rsidR="009B451D" w:rsidRPr="009B451D">
        <w:t>explanation</w:t>
      </w:r>
    </w:p>
    <w:p w:rsidR="00692A5C" w:rsidRDefault="00692A5C" w:rsidP="008E6F75">
      <w:pPr>
        <w:rPr>
          <w:sz w:val="28"/>
          <w:szCs w:val="28"/>
        </w:rPr>
      </w:pPr>
    </w:p>
    <w:p w:rsidR="00692A5C" w:rsidRDefault="00692A5C" w:rsidP="008E6F75">
      <w:pPr>
        <w:rPr>
          <w:sz w:val="28"/>
          <w:szCs w:val="28"/>
        </w:rPr>
      </w:pPr>
    </w:p>
    <w:p w:rsidR="00692A5C" w:rsidRDefault="00692A5C" w:rsidP="008E6F75">
      <w:pPr>
        <w:rPr>
          <w:sz w:val="28"/>
          <w:szCs w:val="28"/>
        </w:rPr>
      </w:pPr>
    </w:p>
    <w:p w:rsidR="00692A5C" w:rsidRPr="008E6F75" w:rsidRDefault="00692A5C" w:rsidP="008E6F75">
      <w:pPr>
        <w:rPr>
          <w:sz w:val="28"/>
          <w:szCs w:val="28"/>
        </w:rPr>
      </w:pPr>
    </w:p>
    <w:p w:rsidR="00F04FE0" w:rsidRDefault="00F04FE0" w:rsidP="00F04FE0">
      <w:pPr>
        <w:pStyle w:val="Heading1"/>
      </w:pPr>
      <w:r>
        <w:t xml:space="preserve">7. </w:t>
      </w:r>
      <w:r w:rsidR="00807FB5" w:rsidRPr="00807FB5">
        <w:t>Testing on three browsers</w:t>
      </w:r>
    </w:p>
    <w:p w:rsidR="00DB419D" w:rsidRPr="00D97325" w:rsidRDefault="00D97325" w:rsidP="00D9732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97325">
        <w:rPr>
          <w:sz w:val="28"/>
          <w:szCs w:val="28"/>
        </w:rPr>
        <w:t xml:space="preserve">Google Chrome: </w:t>
      </w:r>
    </w:p>
    <w:p w:rsidR="00D97325" w:rsidRPr="00D97325" w:rsidRDefault="00D97325" w:rsidP="00D9732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97325">
        <w:rPr>
          <w:sz w:val="28"/>
          <w:szCs w:val="28"/>
        </w:rPr>
        <w:t>Mozilla Firefox:</w:t>
      </w:r>
    </w:p>
    <w:p w:rsidR="00D97325" w:rsidRDefault="00D97325" w:rsidP="00D9732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97325">
        <w:rPr>
          <w:sz w:val="28"/>
          <w:szCs w:val="28"/>
        </w:rPr>
        <w:t>Internet Explorer:</w:t>
      </w:r>
    </w:p>
    <w:p w:rsidR="005F2F7B" w:rsidRDefault="005F2F7B" w:rsidP="005F2F7B">
      <w:pPr>
        <w:rPr>
          <w:sz w:val="28"/>
          <w:szCs w:val="28"/>
        </w:rPr>
      </w:pPr>
    </w:p>
    <w:p w:rsidR="005F2F7B" w:rsidRDefault="005F2F7B" w:rsidP="005F2F7B">
      <w:pPr>
        <w:pStyle w:val="Heading1"/>
      </w:pPr>
      <w:r>
        <w:t xml:space="preserve">8. </w:t>
      </w:r>
      <w:r w:rsidR="00A26726" w:rsidRPr="00A26726">
        <w:t>Future improvements</w:t>
      </w:r>
    </w:p>
    <w:p w:rsidR="005F2F7B" w:rsidRDefault="005F2F7B" w:rsidP="005F2F7B">
      <w:pPr>
        <w:rPr>
          <w:sz w:val="28"/>
          <w:szCs w:val="28"/>
        </w:rPr>
      </w:pPr>
    </w:p>
    <w:p w:rsidR="00A26726" w:rsidRDefault="00A26726" w:rsidP="005F2F7B">
      <w:pPr>
        <w:rPr>
          <w:sz w:val="28"/>
          <w:szCs w:val="28"/>
        </w:rPr>
      </w:pPr>
    </w:p>
    <w:p w:rsidR="00A26726" w:rsidRDefault="00A26726" w:rsidP="005F2F7B">
      <w:pPr>
        <w:rPr>
          <w:sz w:val="28"/>
          <w:szCs w:val="28"/>
        </w:rPr>
      </w:pPr>
    </w:p>
    <w:p w:rsidR="00A26726" w:rsidRDefault="00A26726" w:rsidP="00A26726">
      <w:pPr>
        <w:pStyle w:val="Heading1"/>
      </w:pPr>
      <w:r>
        <w:t xml:space="preserve">9. </w:t>
      </w:r>
      <w:r w:rsidRPr="00A26726">
        <w:t>Reference</w:t>
      </w:r>
    </w:p>
    <w:p w:rsidR="00A26726" w:rsidRPr="005F2F7B" w:rsidRDefault="00A26726" w:rsidP="005F2F7B">
      <w:pPr>
        <w:rPr>
          <w:sz w:val="28"/>
          <w:szCs w:val="28"/>
        </w:rPr>
      </w:pPr>
    </w:p>
    <w:sectPr w:rsidR="00A26726" w:rsidRPr="005F2F7B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B30" w:rsidRDefault="00957B30">
      <w:r>
        <w:separator/>
      </w:r>
    </w:p>
    <w:p w:rsidR="00957B30" w:rsidRDefault="00957B30"/>
    <w:p w:rsidR="00957B30" w:rsidRDefault="00957B30"/>
    <w:p w:rsidR="00957B30" w:rsidRDefault="00957B30"/>
    <w:p w:rsidR="00957B30" w:rsidRDefault="00957B30"/>
  </w:endnote>
  <w:endnote w:type="continuationSeparator" w:id="0">
    <w:p w:rsidR="00957B30" w:rsidRDefault="00957B30">
      <w:r>
        <w:continuationSeparator/>
      </w:r>
    </w:p>
    <w:p w:rsidR="00957B30" w:rsidRDefault="00957B30"/>
    <w:p w:rsidR="00957B30" w:rsidRDefault="00957B30"/>
    <w:p w:rsidR="00957B30" w:rsidRDefault="00957B30"/>
    <w:p w:rsidR="00957B30" w:rsidRDefault="00957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8FC" w:rsidRDefault="00B178FC">
    <w:pPr>
      <w:jc w:val="right"/>
    </w:pPr>
  </w:p>
  <w:p w:rsidR="00B178FC" w:rsidRDefault="00165501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6596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B178FC" w:rsidRDefault="00B5001C">
    <w:pPr>
      <w:jc w:val="right"/>
    </w:pPr>
    <w:r>
      <w:rPr>
        <w:noProof/>
        <w:lang w:val="en-NZ" w:eastAsia="en-NZ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D605C3C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B178FC" w:rsidRDefault="00B178FC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8FC" w:rsidRDefault="00B178FC">
    <w:pPr>
      <w:jc w:val="right"/>
    </w:pPr>
  </w:p>
  <w:p w:rsidR="00B178FC" w:rsidRDefault="00165501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6596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B178FC" w:rsidRDefault="00B5001C">
    <w:pPr>
      <w:jc w:val="right"/>
    </w:pPr>
    <w:r>
      <w:rPr>
        <w:noProof/>
        <w:lang w:val="en-NZ" w:eastAsia="en-NZ"/>
      </w:rPr>
      <mc:AlternateContent>
        <mc:Choice Requires="wpg">
          <w:drawing>
            <wp:inline distT="0" distB="0" distL="0" distR="0">
              <wp:extent cx="2327910" cy="45085"/>
              <wp:effectExtent l="9525" t="12700" r="15240" b="889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1E87C98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B178FC" w:rsidRDefault="00B178FC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B30" w:rsidRDefault="00957B30">
      <w:r>
        <w:separator/>
      </w:r>
    </w:p>
    <w:p w:rsidR="00957B30" w:rsidRDefault="00957B30"/>
    <w:p w:rsidR="00957B30" w:rsidRDefault="00957B30"/>
    <w:p w:rsidR="00957B30" w:rsidRDefault="00957B30"/>
    <w:p w:rsidR="00957B30" w:rsidRDefault="00957B30"/>
  </w:footnote>
  <w:footnote w:type="continuationSeparator" w:id="0">
    <w:p w:rsidR="00957B30" w:rsidRDefault="00957B30">
      <w:r>
        <w:continuationSeparator/>
      </w:r>
    </w:p>
    <w:p w:rsidR="00957B30" w:rsidRDefault="00957B30"/>
    <w:p w:rsidR="00957B30" w:rsidRDefault="00957B30"/>
    <w:p w:rsidR="00957B30" w:rsidRDefault="00957B30"/>
    <w:p w:rsidR="00957B30" w:rsidRDefault="00957B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178FC" w:rsidRDefault="006E2BF4">
        <w:pPr>
          <w:pStyle w:val="Header"/>
          <w:pBdr>
            <w:bottom w:val="single" w:sz="4" w:space="0" w:color="auto"/>
          </w:pBdr>
        </w:pPr>
        <w:r>
          <w:t xml:space="preserve">Chang Liu, ID: 1441639    </w:t>
        </w:r>
      </w:p>
    </w:sdtContent>
  </w:sdt>
  <w:p w:rsidR="00B178FC" w:rsidRDefault="00B17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178FC" w:rsidRDefault="006E2BF4">
        <w:pPr>
          <w:pStyle w:val="Header"/>
          <w:pBdr>
            <w:bottom w:val="single" w:sz="4" w:space="0" w:color="auto"/>
          </w:pBdr>
          <w:jc w:val="right"/>
        </w:pPr>
        <w:r>
          <w:t xml:space="preserve">Chang Liu, ID: 1441639    </w:t>
        </w:r>
      </w:p>
    </w:sdtContent>
  </w:sdt>
  <w:p w:rsidR="00B178FC" w:rsidRDefault="00B17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27C5233"/>
    <w:multiLevelType w:val="hybridMultilevel"/>
    <w:tmpl w:val="7214FFDC"/>
    <w:lvl w:ilvl="0" w:tplc="942CF5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043BA9"/>
    <w:multiLevelType w:val="hybridMultilevel"/>
    <w:tmpl w:val="ECBEE538"/>
    <w:lvl w:ilvl="0" w:tplc="251E7B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D771C"/>
    <w:multiLevelType w:val="hybridMultilevel"/>
    <w:tmpl w:val="E1AAD33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6C5517"/>
    <w:multiLevelType w:val="multilevel"/>
    <w:tmpl w:val="7AC6A14E"/>
    <w:numStyleLink w:val="UrbanNumberedList"/>
  </w:abstractNum>
  <w:abstractNum w:abstractNumId="18" w15:restartNumberingAfterBreak="0">
    <w:nsid w:val="1DDE73E0"/>
    <w:multiLevelType w:val="multilevel"/>
    <w:tmpl w:val="33B056D0"/>
    <w:numStyleLink w:val="UrbanBulletedList"/>
  </w:abstractNum>
  <w:abstractNum w:abstractNumId="19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0" w15:restartNumberingAfterBreak="0">
    <w:nsid w:val="29D57A5B"/>
    <w:multiLevelType w:val="hybridMultilevel"/>
    <w:tmpl w:val="C936B17C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8" w15:restartNumberingAfterBreak="0">
    <w:nsid w:val="555E4EE2"/>
    <w:multiLevelType w:val="hybridMultilevel"/>
    <w:tmpl w:val="6792E3EA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E8022B"/>
    <w:multiLevelType w:val="multilevel"/>
    <w:tmpl w:val="33B056D0"/>
    <w:numStyleLink w:val="UrbanBulletedList"/>
  </w:abstractNum>
  <w:abstractNum w:abstractNumId="30" w15:restartNumberingAfterBreak="0">
    <w:nsid w:val="67D813A2"/>
    <w:multiLevelType w:val="hybridMultilevel"/>
    <w:tmpl w:val="95FEBAAE"/>
    <w:lvl w:ilvl="0" w:tplc="06E021D6">
      <w:start w:val="2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1" w:hanging="360"/>
      </w:pPr>
    </w:lvl>
    <w:lvl w:ilvl="2" w:tplc="1409001B" w:tentative="1">
      <w:start w:val="1"/>
      <w:numFmt w:val="lowerRoman"/>
      <w:lvlText w:val="%3."/>
      <w:lvlJc w:val="right"/>
      <w:pPr>
        <w:ind w:left="1941" w:hanging="180"/>
      </w:pPr>
    </w:lvl>
    <w:lvl w:ilvl="3" w:tplc="1409000F" w:tentative="1">
      <w:start w:val="1"/>
      <w:numFmt w:val="decimal"/>
      <w:lvlText w:val="%4."/>
      <w:lvlJc w:val="left"/>
      <w:pPr>
        <w:ind w:left="2661" w:hanging="360"/>
      </w:pPr>
    </w:lvl>
    <w:lvl w:ilvl="4" w:tplc="14090019" w:tentative="1">
      <w:start w:val="1"/>
      <w:numFmt w:val="lowerLetter"/>
      <w:lvlText w:val="%5."/>
      <w:lvlJc w:val="left"/>
      <w:pPr>
        <w:ind w:left="3381" w:hanging="360"/>
      </w:pPr>
    </w:lvl>
    <w:lvl w:ilvl="5" w:tplc="1409001B" w:tentative="1">
      <w:start w:val="1"/>
      <w:numFmt w:val="lowerRoman"/>
      <w:lvlText w:val="%6."/>
      <w:lvlJc w:val="right"/>
      <w:pPr>
        <w:ind w:left="4101" w:hanging="180"/>
      </w:pPr>
    </w:lvl>
    <w:lvl w:ilvl="6" w:tplc="1409000F" w:tentative="1">
      <w:start w:val="1"/>
      <w:numFmt w:val="decimal"/>
      <w:lvlText w:val="%7."/>
      <w:lvlJc w:val="left"/>
      <w:pPr>
        <w:ind w:left="4821" w:hanging="360"/>
      </w:pPr>
    </w:lvl>
    <w:lvl w:ilvl="7" w:tplc="14090019" w:tentative="1">
      <w:start w:val="1"/>
      <w:numFmt w:val="lowerLetter"/>
      <w:lvlText w:val="%8."/>
      <w:lvlJc w:val="left"/>
      <w:pPr>
        <w:ind w:left="5541" w:hanging="360"/>
      </w:pPr>
    </w:lvl>
    <w:lvl w:ilvl="8" w:tplc="1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1" w15:restartNumberingAfterBreak="0">
    <w:nsid w:val="6F0D0B31"/>
    <w:multiLevelType w:val="multilevel"/>
    <w:tmpl w:val="7AC6A14E"/>
    <w:numStyleLink w:val="UrbanNumberedList"/>
  </w:abstractNum>
  <w:abstractNum w:abstractNumId="32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6740294"/>
    <w:multiLevelType w:val="multilevel"/>
    <w:tmpl w:val="33B056D0"/>
    <w:numStyleLink w:val="UrbanBulletedList"/>
  </w:abstractNum>
  <w:abstractNum w:abstractNumId="34" w15:restartNumberingAfterBreak="0">
    <w:nsid w:val="76921C5B"/>
    <w:multiLevelType w:val="multilevel"/>
    <w:tmpl w:val="33B056D0"/>
    <w:numStyleLink w:val="UrbanBulletedList"/>
  </w:abstractNum>
  <w:abstractNum w:abstractNumId="35" w15:restartNumberingAfterBreak="0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5"/>
  </w:num>
  <w:num w:numId="13">
    <w:abstractNumId w:val="26"/>
  </w:num>
  <w:num w:numId="14">
    <w:abstractNumId w:val="22"/>
  </w:num>
  <w:num w:numId="15">
    <w:abstractNumId w:val="32"/>
  </w:num>
  <w:num w:numId="16">
    <w:abstractNumId w:val="21"/>
  </w:num>
  <w:num w:numId="17">
    <w:abstractNumId w:val="24"/>
  </w:num>
  <w:num w:numId="18">
    <w:abstractNumId w:val="11"/>
  </w:num>
  <w:num w:numId="19">
    <w:abstractNumId w:val="33"/>
  </w:num>
  <w:num w:numId="2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9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31"/>
  </w:num>
  <w:num w:numId="24">
    <w:abstractNumId w:val="17"/>
  </w:num>
  <w:num w:numId="25">
    <w:abstractNumId w:val="14"/>
  </w:num>
  <w:num w:numId="26">
    <w:abstractNumId w:val="10"/>
  </w:num>
  <w:num w:numId="27">
    <w:abstractNumId w:val="35"/>
  </w:num>
  <w:num w:numId="28">
    <w:abstractNumId w:val="27"/>
  </w:num>
  <w:num w:numId="29">
    <w:abstractNumId w:val="19"/>
  </w:num>
  <w:num w:numId="30">
    <w:abstractNumId w:val="18"/>
  </w:num>
  <w:num w:numId="31">
    <w:abstractNumId w:val="18"/>
  </w:num>
  <w:num w:numId="32">
    <w:abstractNumId w:val="18"/>
  </w:num>
  <w:num w:numId="33">
    <w:abstractNumId w:val="24"/>
  </w:num>
  <w:num w:numId="34">
    <w:abstractNumId w:val="12"/>
  </w:num>
  <w:num w:numId="35">
    <w:abstractNumId w:val="16"/>
  </w:num>
  <w:num w:numId="36">
    <w:abstractNumId w:val="20"/>
  </w:num>
  <w:num w:numId="37">
    <w:abstractNumId w:val="28"/>
  </w:num>
  <w:num w:numId="38">
    <w:abstractNumId w:val="30"/>
  </w:num>
  <w:num w:numId="39">
    <w:abstractNumId w:val="1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DateAndTime/>
  <w:activeWritingStyle w:appName="MSWord" w:lang="en-NZ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D3"/>
    <w:rsid w:val="0002726E"/>
    <w:rsid w:val="00063644"/>
    <w:rsid w:val="00165501"/>
    <w:rsid w:val="00384A14"/>
    <w:rsid w:val="003F76B0"/>
    <w:rsid w:val="00423309"/>
    <w:rsid w:val="00443FD3"/>
    <w:rsid w:val="004B3EA3"/>
    <w:rsid w:val="00511B25"/>
    <w:rsid w:val="005F2F7B"/>
    <w:rsid w:val="0065160C"/>
    <w:rsid w:val="00692A5C"/>
    <w:rsid w:val="006D6596"/>
    <w:rsid w:val="006E2BF4"/>
    <w:rsid w:val="00780BBD"/>
    <w:rsid w:val="00807FB5"/>
    <w:rsid w:val="00851C29"/>
    <w:rsid w:val="0086579F"/>
    <w:rsid w:val="008C6298"/>
    <w:rsid w:val="008E6F75"/>
    <w:rsid w:val="00957B30"/>
    <w:rsid w:val="009B451D"/>
    <w:rsid w:val="009F6AD4"/>
    <w:rsid w:val="00A26726"/>
    <w:rsid w:val="00A97D56"/>
    <w:rsid w:val="00AB174B"/>
    <w:rsid w:val="00B178FC"/>
    <w:rsid w:val="00B5001C"/>
    <w:rsid w:val="00B95753"/>
    <w:rsid w:val="00BF6B4D"/>
    <w:rsid w:val="00C07FCB"/>
    <w:rsid w:val="00CA73E5"/>
    <w:rsid w:val="00D84688"/>
    <w:rsid w:val="00D97325"/>
    <w:rsid w:val="00DB419D"/>
    <w:rsid w:val="00DC6211"/>
    <w:rsid w:val="00E52796"/>
    <w:rsid w:val="00EC3C36"/>
    <w:rsid w:val="00F04FE0"/>
    <w:rsid w:val="00F21F82"/>
    <w:rsid w:val="00F87C3C"/>
    <w:rsid w:val="00FB10A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4:docId w14:val="01FB13A0"/>
  <w15:docId w15:val="{63352B0D-FA56-46C9-87B4-EC2FBE25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B02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53A4A775374B2D91F232B38F9C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65548-32A6-4687-9098-887310CF8C55}"/>
      </w:docPartPr>
      <w:docPartBody>
        <w:p w:rsidR="00000000" w:rsidRDefault="00921F1E" w:rsidP="00921F1E">
          <w:pPr>
            <w:pStyle w:val="8B53A4A775374B2D91F232B38F9C3B5B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0D6EAAD7C7924B1996E03D4EA93E1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7D35-C02E-4DED-A9A5-143AD92DF6F6}"/>
      </w:docPartPr>
      <w:docPartBody>
        <w:p w:rsidR="00000000" w:rsidRDefault="00921F1E" w:rsidP="00921F1E">
          <w:pPr>
            <w:pStyle w:val="0D6EAAD7C7924B1996E03D4EA93E15CF"/>
          </w:pPr>
          <w:r>
            <w:rPr>
              <w:color w:val="44546A" w:themeColor="text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5"/>
    <w:rsid w:val="004F6B5E"/>
    <w:rsid w:val="006A1B53"/>
    <w:rsid w:val="00775B4D"/>
    <w:rsid w:val="007F0A82"/>
    <w:rsid w:val="00921F1E"/>
    <w:rsid w:val="00DC2265"/>
    <w:rsid w:val="00F8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05E910D5E44B8D9194C40DB2E5AD52">
    <w:name w:val="9E05E910D5E44B8D9194C40DB2E5AD52"/>
  </w:style>
  <w:style w:type="paragraph" w:customStyle="1" w:styleId="C93CAF4CB7E747AC9976A9CC322ABEC0">
    <w:name w:val="C93CAF4CB7E747AC9976A9CC322ABEC0"/>
  </w:style>
  <w:style w:type="paragraph" w:customStyle="1" w:styleId="CBD843C89A284A129178CC2F31558C46">
    <w:name w:val="CBD843C89A284A129178CC2F31558C46"/>
  </w:style>
  <w:style w:type="paragraph" w:customStyle="1" w:styleId="59020F888E3242BBA0C415FF571AE992">
    <w:name w:val="59020F888E3242BBA0C415FF571AE992"/>
  </w:style>
  <w:style w:type="paragraph" w:customStyle="1" w:styleId="A7F169283F2E4D15B1C3183C77B655DE">
    <w:name w:val="A7F169283F2E4D15B1C3183C77B655DE"/>
  </w:style>
  <w:style w:type="paragraph" w:customStyle="1" w:styleId="27DA5A540559418798F1C6EAB365A6A2">
    <w:name w:val="27DA5A540559418798F1C6EAB365A6A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CBFB9EE979884290A240497EEE0720CC">
    <w:name w:val="CBFB9EE979884290A240497EEE0720CC"/>
  </w:style>
  <w:style w:type="paragraph" w:customStyle="1" w:styleId="EA05AD47557540F59B6C966764133781">
    <w:name w:val="EA05AD47557540F59B6C966764133781"/>
    <w:rsid w:val="00DC2265"/>
  </w:style>
  <w:style w:type="paragraph" w:customStyle="1" w:styleId="6143927F99164D2CADF022A2C86198E5">
    <w:name w:val="6143927F99164D2CADF022A2C86198E5"/>
    <w:rsid w:val="00DC2265"/>
  </w:style>
  <w:style w:type="paragraph" w:customStyle="1" w:styleId="6DC364BA39E24C74A3E3A4875AE548FA">
    <w:name w:val="6DC364BA39E24C74A3E3A4875AE548FA"/>
    <w:rsid w:val="00DC2265"/>
  </w:style>
  <w:style w:type="paragraph" w:customStyle="1" w:styleId="0C51DAEE89F7492F9249DC7CC1A83A03">
    <w:name w:val="0C51DAEE89F7492F9249DC7CC1A83A03"/>
    <w:rsid w:val="00DC2265"/>
  </w:style>
  <w:style w:type="paragraph" w:customStyle="1" w:styleId="562E85702C7644D5B688AF3D53A05165">
    <w:name w:val="562E85702C7644D5B688AF3D53A05165"/>
    <w:rsid w:val="00DC2265"/>
  </w:style>
  <w:style w:type="paragraph" w:customStyle="1" w:styleId="AEF964203C2E44AC821F85399BC88F9B">
    <w:name w:val="AEF964203C2E44AC821F85399BC88F9B"/>
    <w:rsid w:val="00921F1E"/>
    <w:rPr>
      <w:lang w:eastAsia="zh-CN"/>
    </w:rPr>
  </w:style>
  <w:style w:type="paragraph" w:customStyle="1" w:styleId="476508D2EA0C4AD6BB3C8CBCC99A523A">
    <w:name w:val="476508D2EA0C4AD6BB3C8CBCC99A523A"/>
    <w:rsid w:val="00921F1E"/>
    <w:rPr>
      <w:lang w:eastAsia="zh-CN"/>
    </w:rPr>
  </w:style>
  <w:style w:type="paragraph" w:customStyle="1" w:styleId="8B53A4A775374B2D91F232B38F9C3B5B">
    <w:name w:val="8B53A4A775374B2D91F232B38F9C3B5B"/>
    <w:rsid w:val="00921F1E"/>
    <w:rPr>
      <w:lang w:eastAsia="zh-CN"/>
    </w:rPr>
  </w:style>
  <w:style w:type="paragraph" w:customStyle="1" w:styleId="272ECFE3C19246A28734C84C38631CB0">
    <w:name w:val="272ECFE3C19246A28734C84C38631CB0"/>
    <w:rsid w:val="00921F1E"/>
    <w:rPr>
      <w:lang w:eastAsia="zh-CN"/>
    </w:rPr>
  </w:style>
  <w:style w:type="paragraph" w:customStyle="1" w:styleId="277AFDFA991E4FB29A1E4842B4BFB75F">
    <w:name w:val="277AFDFA991E4FB29A1E4842B4BFB75F"/>
    <w:rsid w:val="00921F1E"/>
    <w:rPr>
      <w:lang w:eastAsia="zh-CN"/>
    </w:rPr>
  </w:style>
  <w:style w:type="paragraph" w:customStyle="1" w:styleId="0D6EAAD7C7924B1996E03D4EA93E15CF">
    <w:name w:val="0D6EAAD7C7924B1996E03D4EA93E15CF"/>
    <w:rsid w:val="00921F1E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2017-06-18T00:00:00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theme).dotx</Template>
  <TotalTime>262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(Urban design)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(Urban design)</dc:title>
  <dc:subject>NZ Painting</dc:subject>
  <dc:creator>Chang Liu, ID: 1441639</dc:creator>
  <cp:keywords/>
  <dc:description/>
  <cp:lastModifiedBy>cynthia liu</cp:lastModifiedBy>
  <cp:revision>21</cp:revision>
  <dcterms:created xsi:type="dcterms:W3CDTF">2017-06-18T02:36:00Z</dcterms:created>
  <dcterms:modified xsi:type="dcterms:W3CDTF">2017-06-18T14:48:00Z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